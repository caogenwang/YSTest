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 Nginx的基本概念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（1）nginx是什么，做什么事情？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（2）反向代理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（3）负载均衡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（4）动静分离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2. nginx安装，常用的命令和配置文件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（1）安装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（2）nginx常用命令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（3）配置文件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3. 具体实例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（1）反向代理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（2）负载均衡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（3）动静分离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（4）高可用的集群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（5）高并发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FD865E"/>
    <w:rsid w:val="5CDA7225"/>
    <w:rsid w:val="6A7A4B7A"/>
    <w:rsid w:val="B6FD8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ngsen/Library/Containers/com.kingsoft.wpsoffice.mac/Data/.kingsoft/office6/templates/download/d5d82c26-6ab7-fd56-91d7-821c633929ba/&#20851;&#20110;&#30123;&#24773;&#38450;&#25252;&#33268;&#23398;&#29983;&#23478;&#38271;&#30340;&#19968;&#23553;&#20449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关于疫情防护致学生家长的一封信.docx</Template>
  <Pages>5</Pages>
  <Words>2478</Words>
  <Characters>2514</Characters>
  <Lines>0</Lines>
  <Paragraphs>0</Paragraphs>
  <TotalTime>0</TotalTime>
  <ScaleCrop>false</ScaleCrop>
  <LinksUpToDate>false</LinksUpToDate>
  <CharactersWithSpaces>2526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2020-04-06T23:25:00Z</dcterms:created>
  <dc:creator>yangsen</dc:creator>
  <cp:lastModifiedBy>yangsen</cp:lastModifiedBy>
  <dcterms:modified xsi:type="dcterms:W3CDTF">2020-04-07T00:32:26Z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